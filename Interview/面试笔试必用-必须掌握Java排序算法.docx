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E3" w:rsidRPr="003B4DDC" w:rsidRDefault="00696BE3" w:rsidP="00492B29">
      <w:pPr>
        <w:snapToGrid w:val="0"/>
        <w:spacing w:afterLines="100" w:line="240" w:lineRule="auto"/>
        <w:jc w:val="center"/>
        <w:textAlignment w:val="baseline"/>
        <w:rPr>
          <w:rFonts w:ascii="宋体"/>
          <w:b/>
          <w:sz w:val="28"/>
          <w:szCs w:val="28"/>
        </w:rPr>
      </w:pPr>
      <w:r w:rsidRPr="003B4DDC">
        <w:rPr>
          <w:rFonts w:ascii="宋体" w:hAnsi="宋体"/>
          <w:b/>
          <w:sz w:val="28"/>
          <w:szCs w:val="28"/>
        </w:rPr>
        <w:t>Java</w:t>
      </w:r>
      <w:r w:rsidRPr="003B4DDC">
        <w:rPr>
          <w:rFonts w:ascii="宋体" w:hAnsi="宋体" w:hint="eastAsia"/>
          <w:b/>
          <w:sz w:val="28"/>
          <w:szCs w:val="28"/>
        </w:rPr>
        <w:t>排序算法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b/>
          <w:sz w:val="18"/>
          <w:szCs w:val="20"/>
        </w:rPr>
        <w:t>1</w:t>
      </w:r>
      <w:r w:rsidRPr="003B4DDC">
        <w:rPr>
          <w:rFonts w:ascii="宋体" w:hAnsi="宋体" w:hint="eastAsia"/>
          <w:b/>
          <w:sz w:val="18"/>
          <w:szCs w:val="20"/>
        </w:rPr>
        <w:t>）分类：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sz w:val="18"/>
          <w:szCs w:val="20"/>
        </w:rPr>
        <w:t>1</w:t>
      </w:r>
      <w:r w:rsidRPr="003B4DDC">
        <w:rPr>
          <w:rFonts w:ascii="宋体" w:hAnsi="宋体" w:hint="eastAsia"/>
          <w:sz w:val="18"/>
          <w:szCs w:val="20"/>
        </w:rPr>
        <w:t>）插入排序（直接插入排序、希尔排序）</w:t>
      </w:r>
      <w:r>
        <w:rPr>
          <w:rFonts w:ascii="宋体" w:hAnsi="宋体"/>
          <w:sz w:val="18"/>
          <w:szCs w:val="20"/>
        </w:rPr>
        <w:t xml:space="preserve">  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sz w:val="18"/>
          <w:szCs w:val="20"/>
        </w:rPr>
        <w:t>2</w:t>
      </w:r>
      <w:r w:rsidRPr="003B4DDC">
        <w:rPr>
          <w:rFonts w:ascii="宋体" w:hAnsi="宋体" w:hint="eastAsia"/>
          <w:sz w:val="18"/>
          <w:szCs w:val="20"/>
        </w:rPr>
        <w:t>）交换排序（冒泡排序、快速排序）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sz w:val="18"/>
          <w:szCs w:val="20"/>
        </w:rPr>
        <w:t>3</w:t>
      </w:r>
      <w:r w:rsidRPr="003B4DDC">
        <w:rPr>
          <w:rFonts w:ascii="宋体" w:hAnsi="宋体" w:hint="eastAsia"/>
          <w:sz w:val="18"/>
          <w:szCs w:val="20"/>
        </w:rPr>
        <w:t>）选择排序（直接选择排序、堆排序）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sz w:val="18"/>
          <w:szCs w:val="20"/>
        </w:rPr>
        <w:t>4</w:t>
      </w:r>
      <w:r w:rsidRPr="003B4DDC">
        <w:rPr>
          <w:rFonts w:ascii="宋体" w:hAnsi="宋体" w:hint="eastAsia"/>
          <w:sz w:val="18"/>
          <w:szCs w:val="20"/>
        </w:rPr>
        <w:t>）归并排序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sz w:val="18"/>
          <w:szCs w:val="20"/>
        </w:rPr>
        <w:t>5</w:t>
      </w:r>
      <w:r w:rsidRPr="003B4DDC">
        <w:rPr>
          <w:rFonts w:ascii="宋体" w:hAnsi="宋体" w:hint="eastAsia"/>
          <w:sz w:val="18"/>
          <w:szCs w:val="20"/>
        </w:rPr>
        <w:t>）分配排序（箱排序、基数排序）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 w:hint="eastAsia"/>
          <w:sz w:val="18"/>
          <w:szCs w:val="20"/>
        </w:rPr>
        <w:t>所需辅助空间最多：归并排序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 w:hint="eastAsia"/>
          <w:sz w:val="18"/>
          <w:szCs w:val="20"/>
        </w:rPr>
        <w:t>所需辅助空间最少：堆排序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 w:hint="eastAsia"/>
          <w:sz w:val="18"/>
          <w:szCs w:val="20"/>
        </w:rPr>
        <w:t>平均速度最快：快速排序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 w:hint="eastAsia"/>
          <w:sz w:val="18"/>
          <w:szCs w:val="20"/>
        </w:rPr>
        <w:t>不稳定：快速排序，希尔排序，堆排序。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b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 w:cs="宋体"/>
          <w:b/>
          <w:color w:val="000000"/>
          <w:sz w:val="18"/>
          <w:szCs w:val="20"/>
        </w:rPr>
        <w:t>1</w:t>
      </w:r>
      <w:r w:rsidRPr="003B4DDC">
        <w:rPr>
          <w:rFonts w:ascii="宋体" w:hAnsi="宋体" w:cs="宋体" w:hint="eastAsia"/>
          <w:b/>
          <w:color w:val="000000"/>
          <w:sz w:val="18"/>
          <w:szCs w:val="20"/>
        </w:rPr>
        <w:t>）</w:t>
      </w:r>
      <w:r w:rsidRPr="003B4DDC">
        <w:rPr>
          <w:rFonts w:ascii="宋体" w:hAnsi="宋体" w:hint="eastAsia"/>
          <w:b/>
          <w:color w:val="000000"/>
          <w:sz w:val="18"/>
          <w:szCs w:val="20"/>
          <w:shd w:val="solid" w:color="FFFFFF" w:fill="auto"/>
        </w:rPr>
        <w:t>选择排序算法的时候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ind w:firstLine="420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 w:cs="宋体"/>
          <w:color w:val="000000"/>
          <w:sz w:val="18"/>
          <w:szCs w:val="20"/>
        </w:rPr>
        <w:t>1.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数据的规模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；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 2.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数据的类型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；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 3.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数据已有的顺序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 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br/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一般来说，当数据规模较小时，应选择直接插入排序或冒泡排序。任何排序算法在数据量小时基本体现不出来差距。考虑数据的类型，比如如果全部是正整数，那么考虑使用桶排序为最优。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考虑数据已有顺序，快排是一种不稳定的排序（当然可以改进），对于大部分排好的数据，快排会浪费大量不必要的步骤。数据量极小，而起已经基本排好序，冒泡是最佳选择。我们说快排好，是指大量随机数据下，快排效果最理想。而不是所有情况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3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）总结：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int="eastAsia"/>
          <w:color w:val="000000"/>
          <w:sz w:val="18"/>
          <w:szCs w:val="20"/>
          <w:shd w:val="solid" w:color="FFFFFF" w:fill="auto"/>
        </w:rPr>
        <w:t>――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按平均的时间性能来分：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1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）时间复杂度为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O(nlogn)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的方法有：快速排序、堆排序和归并排序，其中以快速排序为最好；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2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）时间复杂度为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O(n2)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的有：直接插入排序、起泡排序和简单选择排序，其中以直接插入为最好，特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别是对那些对关键字近似有序的记录序列尤为如此；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3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）时间复杂度为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O(n)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的排序方法只有，基数排序。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当待排记录序列按关键字顺序有序时，直接插入排序和起泡排序能达到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O(n)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的时间复杂度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;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而对于快速排序而言，这是最不好的情况，此时的时间性能蜕化为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O(n2)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，因此是应该尽量避免的情况。简单选择排序、堆排序和归并排序的时间性能不随记录序列中关键字的分布而改变。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int="eastAsia"/>
          <w:color w:val="000000"/>
          <w:sz w:val="18"/>
          <w:szCs w:val="20"/>
          <w:shd w:val="solid" w:color="FFFFFF" w:fill="auto"/>
        </w:rPr>
        <w:t>――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按平均的空间性能来分（指的是排序过程中所需的辅助空间大小）：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1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所有的简单排序方法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(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包括：直接插入、起泡和简单选择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和堆排序的空间复杂度为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O(1)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；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 w:hAns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2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快速排序为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O(logn 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，为栈所需的辅助空间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;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 w:hAns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3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归并排序所需辅助空间最多，其空间复杂度为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O(n );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4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）链式基数排序需附设队列首尾指针，则空间复杂度为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O(rd )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int="eastAsia"/>
          <w:color w:val="000000"/>
          <w:sz w:val="18"/>
          <w:szCs w:val="20"/>
          <w:shd w:val="solid" w:color="FFFFFF" w:fill="auto"/>
        </w:rPr>
        <w:t>――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排序方法的稳定性能：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1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稳定的排序方法指的是，对于两个关键字相等的记录，它们在序列中的相对位置，在排序之前和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经过排序之后，没有改变。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2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当对多关键字的记录序列进行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LSD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方法排序时，必须采用稳定的排序方法。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3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对于不稳定的排序方法，只要能举出一个实例说明即可。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4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</w:t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快速排序，希尔排序和堆排序是不稳定的排序方法。</w:t>
      </w:r>
      <w:r w:rsidRPr="003B4DDC">
        <w:rPr>
          <w:rFonts w:ascii="宋体"/>
          <w:color w:val="000000"/>
          <w:sz w:val="18"/>
          <w:szCs w:val="20"/>
          <w:shd w:val="solid" w:color="FFFFFF" w:fill="auto"/>
        </w:rPr>
        <w:br/>
      </w:r>
      <w:r w:rsidRPr="003B4DDC">
        <w:rPr>
          <w:rFonts w:ascii="宋体" w:hAnsi="宋体"/>
          <w:color w:val="000000"/>
          <w:sz w:val="18"/>
          <w:szCs w:val="20"/>
          <w:shd w:val="solid" w:color="FFFFFF" w:fill="auto"/>
        </w:rPr>
        <w:t>4</w:t>
      </w: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）插入排序：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color w:val="000000"/>
          <w:sz w:val="18"/>
          <w:szCs w:val="20"/>
          <w:shd w:val="solid" w:color="FFFFFF" w:fill="auto"/>
        </w:rPr>
        <w:t>包括直接插入排序，希尔插入排序。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直接插入排序：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将一个记录插入到已经排序好的有序表中。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1, sorted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数组的第</w:t>
      </w: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>0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个位置没有放数据。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2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，从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sorted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第二个数据开始处理：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 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如果该数据比它前面的数据要小，说明该数据要往前面移动。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 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首先将该数据备份放到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sorted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的第</w:t>
      </w: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>0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位置当哨兵。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 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然后将该数据前面那个数据后移。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 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然后往前搜索，找插入位置。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ab/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找到插入位置之后讲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第</w:t>
      </w: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t>0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位置的那个数据插入对应位置。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firstLine="420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O(n*n), 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当待排记录序列为正序时，时间复杂度提高至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O(n)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希尔排序（缩小增量排序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diminishing increment sort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）：先将整个待排记录序列分割成若干个子序列分别进行直接插入排序，待整个序列中的记录基本有序时，再对全体记录进行一次直接插入排序。</w:t>
      </w:r>
    </w:p>
    <w:p w:rsidR="00696BE3" w:rsidRPr="003B4DDC" w:rsidRDefault="00696BE3" w:rsidP="00492B29">
      <w:pPr>
        <w:widowControl w:val="0"/>
        <w:snapToGrid w:val="0"/>
        <w:spacing w:beforeLines="100" w:afterLines="100" w:line="240" w:lineRule="auto"/>
        <w:jc w:val="right"/>
        <w:rPr>
          <w:rFonts w:ascii="宋体"/>
          <w:color w:val="000000"/>
          <w:kern w:val="2"/>
          <w:sz w:val="21"/>
          <w:szCs w:val="21"/>
          <w:shd w:val="solid" w:color="FFFFFF" w:fill="auto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7F0055"/>
          <w:kern w:val="2"/>
          <w:sz w:val="18"/>
          <w:szCs w:val="20"/>
        </w:rPr>
      </w:pP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插入排序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Java</w:t>
      </w: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代码：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class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InsertionSort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firstLine="420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插入排序：直接插入排序，希尔排序</w:t>
      </w:r>
      <w:r w:rsidRPr="003B4DDC">
        <w:rPr>
          <w:rFonts w:ascii="宋体"/>
          <w:color w:val="3F7F5F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straightInsertionSort(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sortedLen=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j=2;j&lt;sortedLen;j++){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(sorted[j]&lt;sorted[j-1]){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sorted[0]= sorted[j];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先保存一下后面的那个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sorted[j]=sorted[j-1];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 xml:space="preserve">// 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前面的那个后移。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insertPos=0;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k=j-2;k&gt;=0;k--){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(sorted[k]&gt;sorted[0]){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sorted[k+1]=sorted[k];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else</w:t>
      </w:r>
      <w:r w:rsidRPr="003B4DDC">
        <w:rPr>
          <w:rFonts w:ascii="宋体"/>
          <w:color w:val="000000"/>
          <w:kern w:val="2"/>
          <w:sz w:val="18"/>
          <w:szCs w:val="20"/>
        </w:rPr>
        <w:t>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insertPos=k+1;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break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sorted[insertPos]=sorted[0];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shellInertionSort(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inc){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sortedLen=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j=inc+1;j&lt;sortedLen;j++ 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(sorted[j]&lt;sorted[j-inc]){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sorted[0]= sorted[j];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先保存一下后面的那个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insertPos=j;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k=j-inc;k&gt;=0;k-=inc){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(sorted[k]&gt;sorted[0]){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sorted[k+inc]=sorted[k];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数据结构课本上这个地方没有给出判读，出错：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(k-inc&lt;=0){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insertPos = k;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else</w:t>
      </w:r>
      <w:r w:rsidRPr="003B4DDC">
        <w:rPr>
          <w:rFonts w:ascii="宋体"/>
          <w:color w:val="000000"/>
          <w:kern w:val="2"/>
          <w:sz w:val="18"/>
          <w:szCs w:val="20"/>
        </w:rPr>
        <w:t>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insertPos=k+inc;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break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sorted[insertPos]=sorted[0];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shellInsertionSort(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[] incs={7,5,3,1};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num= incs.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inc=0;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j=0;j&lt;num;j++){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inc= incs[j];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shellInertionSort(sorted,inc);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static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main(String[] args)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Random random=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Random(6);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arraysize= 21;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[arraysize];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"Before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j=1;j&lt;arraysize;j++){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sorted[j]=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)(random.nextDouble()* 100);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)sorted[j]+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InsertionSort sorter=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InsertionSort();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  <w:t>sorter.straightInsertionSort(sorted);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sorter.shellInsertionSort(sorted);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"After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)sorted[j]+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cs="宋体"/>
          <w:b/>
          <w:color w:val="000000"/>
          <w:kern w:val="2"/>
          <w:sz w:val="18"/>
          <w:szCs w:val="20"/>
        </w:rPr>
        <w:t>5</w:t>
      </w:r>
      <w:r w:rsidRPr="003B4DDC">
        <w:rPr>
          <w:rFonts w:ascii="宋体" w:hAnsi="宋体" w:cs="宋体" w:hint="eastAsia"/>
          <w:b/>
          <w:color w:val="000000"/>
          <w:kern w:val="2"/>
          <w:sz w:val="18"/>
          <w:szCs w:val="20"/>
        </w:rPr>
        <w:t>）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交换排序：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包括冒泡排序，快速排序。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冒泡排序法：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该算法是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专门针对已部分排序的数据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进行排序的一种排序算法。如果在你的数据清单中只有一两个数据是乱序的话，用这种算法就是最快的排序算法。如果你的数据清单中的数据是随机排列的，那么这种方法就成了最慢的算法了。因此在使用这种算法之前一定要慎重。这种算法的核心思想是扫描数据清单，寻找出现乱序的两个相邻的项目。当找到这两个项目后，交换项目的位置然后继续扫描。重复上面的操作直到所有的项目都按顺序排好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快速排序：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通过一趟排序，将待排序记录分割成独立的两个部分，其中一部分记录的关键字均比另一部分记录的关键字小，则可分别对这两部分记录继续进行排序，以达到整个序列有序。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具体做法是：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使用两个指针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low,high, 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初值分别设置为序列的头，和序列的尾，设置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pivotkey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为第一个记录，首先从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high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开始向前搜索第一个小于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pivotkey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的记录和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pivotkey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所在位置进行交换，然后从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low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开始向后搜索第一个大于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pivotkey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的记录和此时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pivotkey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所在位置进行交换，重复知道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low=high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了为止。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7F0055"/>
          <w:kern w:val="2"/>
          <w:sz w:val="18"/>
          <w:szCs w:val="20"/>
        </w:rPr>
      </w:pP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交换排序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Java</w:t>
      </w: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代码：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class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ExchangeSort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BubbleExchangeSort(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sortedLen=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j=sortedLen;j&gt;0;j--){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end= j;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k=1;k&lt;end-1;k++){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tempB= sorted[k];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sorted[k]= sorted[k]&lt;sorted[k+1]?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left="2100" w:firstLine="420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000000"/>
          <w:kern w:val="2"/>
          <w:sz w:val="18"/>
          <w:szCs w:val="20"/>
        </w:rPr>
        <w:t>sorted[k]:sorted[k+1];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(Math.</w:t>
      </w:r>
      <w:r w:rsidRPr="003B4DDC">
        <w:rPr>
          <w:rFonts w:ascii="宋体" w:hAnsi="宋体"/>
          <w:i/>
          <w:color w:val="000000"/>
          <w:kern w:val="2"/>
          <w:sz w:val="18"/>
          <w:szCs w:val="20"/>
        </w:rPr>
        <w:t>abs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(sorted[k]-tempB)&gt;10e-6){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sorted[k+1]=tempB;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QuickExchangeSortBackTrack(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left="840" w:firstLine="420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low,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high){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(low&lt;high){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pivot= findPivot(sorted,low,high);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QuickExchangeSortBackTrack(sorted,low,pivot-1);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QuickExchangeSortBackTrack(sorted,pivot+1,high);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findPivot(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low,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high){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sorted[0]= sorted[low];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(low&lt;high){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(low&lt;high &amp;&amp; sorted[high]&gt;= sorted[0])--high;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sorted[low]= sorted[high];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(low&lt;high &amp;&amp; sorted[low]&lt;=sorted[0])++low;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sorted[high]= sorted[low];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sorted[low]=sorted[0];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return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low;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static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main(String[] args)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Random random=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Random(6);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arraysize= 21;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[arraysize];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"Before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j=1;j&lt;arraysize;j++){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sorted[j]=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)(random.nextDouble()* 100);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)sorted[j]+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ExchangeSort sorter=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ExchangeSort();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  <w:t>sorter.BubbleExchangeSort(sorted);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sorter.QuickExchangeSortBackTrack(sorted, 1, arraysize-1);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"After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)sorted[j]+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/>
          <w:color w:val="000000"/>
          <w:kern w:val="2"/>
          <w:sz w:val="18"/>
          <w:szCs w:val="20"/>
        </w:rPr>
        <w:t>}</w:t>
      </w:r>
      <w:r w:rsidRPr="003B4DDC">
        <w:rPr>
          <w:rFonts w:ascii="宋体"/>
          <w:color w:val="000000"/>
          <w:kern w:val="2"/>
          <w:sz w:val="18"/>
          <w:szCs w:val="20"/>
          <w:shd w:val="solid" w:color="FFFFFF" w:fill="auto"/>
        </w:rPr>
        <w:br/>
      </w:r>
      <w:r w:rsidRPr="003B4DDC">
        <w:rPr>
          <w:rFonts w:ascii="宋体" w:hAnsi="宋体"/>
          <w:b/>
          <w:color w:val="000000"/>
          <w:kern w:val="2"/>
          <w:sz w:val="18"/>
          <w:szCs w:val="20"/>
          <w:shd w:val="solid" w:color="FFFFFF" w:fill="auto"/>
        </w:rPr>
        <w:t>6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）选择排序：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分为直接选择排序，堆排序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直接选择排序：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第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i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次选取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i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到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array.Length-1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中间最小的值放在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i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位置。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堆排序：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首先，数组里面用层次遍历的顺序放一棵完全二叉树。从最后一个非终端结点往前面调整，直到到达根结点，这个时候除根节点以外的所有非终端节点都已经满足堆得条件了，于是需要调整根节点使得整个树满足堆得条件，于是从根节点开始，沿着它的儿子们往下面走（最大堆沿着最大的儿子走，最小堆沿着最小的儿子走）。主程序里面，首先从最后一个非终端节点开始调整到根也调整完，形成一个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heap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，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然后将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heap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的根放到后面去（即：每次的树大小会变化，但是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 xml:space="preserve"> root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都是在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1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的位置，以方便计算儿子们的</w:t>
      </w:r>
      <w:r w:rsidRPr="003B4DDC">
        <w:rPr>
          <w:rFonts w:ascii="宋体" w:hAnsi="宋体"/>
          <w:color w:val="000000"/>
          <w:kern w:val="2"/>
          <w:sz w:val="18"/>
          <w:szCs w:val="20"/>
          <w:shd w:val="solid" w:color="FFFFFF" w:fill="auto"/>
        </w:rPr>
        <w:t>index</w:t>
      </w:r>
      <w:r w:rsidRPr="003B4DDC">
        <w:rPr>
          <w:rFonts w:ascii="宋体" w:hAnsi="宋体" w:hint="eastAsia"/>
          <w:color w:val="000000"/>
          <w:kern w:val="2"/>
          <w:sz w:val="18"/>
          <w:szCs w:val="20"/>
          <w:shd w:val="solid" w:color="FFFFFF" w:fill="auto"/>
        </w:rPr>
        <w:t>，所以如果需要升序排列，则要逐步大顶堆。因为根节点被一个个放在后面去了。降序排列则要建立小顶堆）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  <w:shd w:val="solid" w:color="FFFFFF" w:fill="auto"/>
        </w:rPr>
      </w:pP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代码中的问题：有时候第</w:t>
      </w:r>
      <w:r w:rsidRPr="003B4DDC">
        <w:rPr>
          <w:rFonts w:ascii="宋体" w:hAnsi="宋体"/>
          <w:b/>
          <w:color w:val="000000"/>
          <w:kern w:val="2"/>
          <w:sz w:val="18"/>
          <w:szCs w:val="20"/>
          <w:shd w:val="solid" w:color="FFFFFF" w:fill="auto"/>
        </w:rPr>
        <w:t>2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个和第</w:t>
      </w:r>
      <w:r w:rsidRPr="003B4DDC">
        <w:rPr>
          <w:rFonts w:ascii="宋体" w:hAnsi="宋体"/>
          <w:b/>
          <w:color w:val="000000"/>
          <w:kern w:val="2"/>
          <w:sz w:val="18"/>
          <w:szCs w:val="20"/>
          <w:shd w:val="solid" w:color="FFFFFF" w:fill="auto"/>
        </w:rPr>
        <w:t>3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  <w:shd w:val="solid" w:color="FFFFFF" w:fill="auto"/>
        </w:rPr>
        <w:t>个顺序不对（原因还没搞明白到底代码哪里有错）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7F0055"/>
          <w:kern w:val="2"/>
          <w:sz w:val="18"/>
          <w:szCs w:val="20"/>
        </w:rPr>
      </w:pP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选择排序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Java</w:t>
      </w: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代码：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class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SelectionSort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straitSelectionSort(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sortedLen=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j=1;j&lt;sortedLen;j++){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jMin= getMinIndex(sorted,j);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exchange(sorted,j,jMin);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exchange(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i,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sortedLen=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(i&lt;sortedLen &amp;&amp; j&lt;sortedLen &amp;&amp; i&lt;j &amp;&amp; i&gt;=0 &amp;&amp; j&gt;=0){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temp= sorted[i];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sorted[i]=sorted[j];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sorted[j]=temp;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getMinIndex(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sortedLen=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minJ=1;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min= Double.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MAX_VALUE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j=i;j&lt;sortedLen;j++){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(sorted[j]&lt;min){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min= sorted[j];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minJ= j;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return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minJ;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heapAdjust(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start,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end){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(start&lt;end){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temp= sorted[start];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这个地方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>j&lt;end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与课本不同，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>j&lt;=end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会报错：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j=2*start;j&lt;end;j *=2){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(j+1&lt;end &amp;&amp; sorted[j]-sorted[j+1]&gt;10e-6){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++j;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(temp&lt;=sorted[j]){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break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sorted[start]=sorted[j];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start=j;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sorted[start]=temp;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heapSelectionSort(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sortedLen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=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i=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sortedLen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/2;i&gt;0;i--){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heapAdjust(sorted,i,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sortedLen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i=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sortedLen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;i&gt;1;--i){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exchange(sorted,1,i);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heapAdjust(sorted,1,i-1);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static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main(String [] args){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Random random=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Random(6);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arraysize=9;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[arraysize];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"Before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j=1;j&lt;arraysize;j++){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sorted[j]=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)(random.nextDouble()* 100);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)sorted[j]+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SelectionSort sorter=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SelectionSort();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3F7F5F"/>
          <w:kern w:val="2"/>
          <w:sz w:val="18"/>
          <w:szCs w:val="20"/>
        </w:rPr>
        <w:t>//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ab/>
        <w:t>sorter.straitSelectionSort(sorted);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sorter.heapSelectionSort(sorted);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"After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j=1;j&lt;sorted.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)sorted[j]+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 w:hAnsi="宋体"/>
          <w:b/>
          <w:color w:val="000000"/>
          <w:kern w:val="2"/>
          <w:sz w:val="18"/>
          <w:szCs w:val="20"/>
        </w:rPr>
        <w:t>7</w:t>
      </w:r>
      <w:r w:rsidRPr="003B4DDC">
        <w:rPr>
          <w:rFonts w:ascii="宋体" w:hAnsi="宋体" w:hint="eastAsia"/>
          <w:b/>
          <w:color w:val="000000"/>
          <w:kern w:val="2"/>
          <w:sz w:val="18"/>
          <w:szCs w:val="20"/>
        </w:rPr>
        <w:t>）归并排序：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 w:hAnsi="宋体" w:hint="eastAsia"/>
          <w:color w:val="000000"/>
          <w:kern w:val="2"/>
          <w:sz w:val="18"/>
          <w:szCs w:val="20"/>
        </w:rPr>
        <w:t>将两个或两个以上的有序表组合成一个新的有序表。归并排序要使用一个辅助数组，大小跟原数组相同，递归做法。每次将目标序列分解成两个序列，分别排序两个子序列之后，再将两个排序好的子序列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merge</w:t>
      </w:r>
      <w:r w:rsidRPr="003B4DDC">
        <w:rPr>
          <w:rFonts w:ascii="宋体" w:hAnsi="宋体" w:hint="eastAsia"/>
          <w:color w:val="000000"/>
          <w:kern w:val="2"/>
          <w:sz w:val="18"/>
          <w:szCs w:val="20"/>
        </w:rPr>
        <w:t>到一起。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7F0055"/>
          <w:kern w:val="2"/>
          <w:sz w:val="18"/>
          <w:szCs w:val="20"/>
        </w:rPr>
      </w:pP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归并排序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Java</w:t>
      </w: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代码：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class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MergeSort 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private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[] 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;//</w:t>
      </w:r>
      <w:r w:rsidRPr="003B4DDC">
        <w:rPr>
          <w:rFonts w:ascii="宋体" w:hAnsi="宋体" w:hint="eastAsia"/>
          <w:color w:val="000000"/>
          <w:kern w:val="2"/>
          <w:sz w:val="18"/>
          <w:szCs w:val="20"/>
        </w:rPr>
        <w:t>辅助数组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[] obj){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(obj ==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null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2A00FF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throw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NullPointerException(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left="1680" w:firstLine="420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2A00FF"/>
          <w:kern w:val="2"/>
          <w:sz w:val="18"/>
          <w:szCs w:val="20"/>
        </w:rPr>
        <w:t>The param can not be null!"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[obj.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]; 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 xml:space="preserve">// 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初始化中间数组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mergeSort(obj, 0, obj.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- 1); </w:t>
      </w:r>
      <w:r w:rsidRPr="003B4DDC">
        <w:rPr>
          <w:rFonts w:ascii="宋体" w:hAnsi="宋体"/>
          <w:color w:val="3F7F5F"/>
          <w:kern w:val="2"/>
          <w:sz w:val="18"/>
          <w:szCs w:val="20"/>
        </w:rPr>
        <w:t xml:space="preserve">// 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归并排序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null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private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mergeSort(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[] obj,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left,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right){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(left &lt; right){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center = (left + right) / 2;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mergeSort(obj, left, center);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mergeSort(obj, center + 1, right);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merge(obj, left, center, right);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private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merge(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[] obj,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left, 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left="1680" w:firstLine="420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center,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right){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mid = center + 1;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third = left;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tmp = left;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(left &lt;= center &amp;&amp; mid &lt;= right){ 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ind w:left="840" w:firstLine="420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color w:val="3F7F5F"/>
          <w:kern w:val="2"/>
          <w:sz w:val="18"/>
          <w:szCs w:val="20"/>
        </w:rPr>
        <w:t xml:space="preserve">// 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从两个数组中取出小的放入中间数组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(obj[left]-obj[mid]&lt;=10e-6){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[third++] = obj[left++];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else</w:t>
      </w:r>
      <w:r w:rsidRPr="003B4DDC">
        <w:rPr>
          <w:rFonts w:ascii="宋体"/>
          <w:color w:val="000000"/>
          <w:kern w:val="2"/>
          <w:sz w:val="18"/>
          <w:szCs w:val="20"/>
        </w:rPr>
        <w:t>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[third++] = obj[mid++];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 xml:space="preserve">// 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剩余部分依次置入中间数组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(mid &lt;= right){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[third++] = obj[mid++];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(left &lt;= center){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[third++] = obj[left++];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3F7F5F"/>
          <w:kern w:val="2"/>
          <w:sz w:val="18"/>
          <w:szCs w:val="20"/>
        </w:rPr>
        <w:t xml:space="preserve">// </w:t>
      </w:r>
      <w:r w:rsidRPr="003B4DDC">
        <w:rPr>
          <w:rFonts w:ascii="宋体" w:hAnsi="宋体" w:hint="eastAsia"/>
          <w:color w:val="3F7F5F"/>
          <w:kern w:val="2"/>
          <w:sz w:val="18"/>
          <w:szCs w:val="20"/>
        </w:rPr>
        <w:t>将中间数组的内容拷贝回原数组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copy(obj, tmp, right);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private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copy(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[] obj,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left,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right)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while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(left &lt;= right){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obj[left] = 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bridge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[left];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left++;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static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main(String[] args)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Random random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Random(6);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arraysize = 10;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[] sorted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[arraysize];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"Before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 = 0; j &lt; arraysize; j++)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 =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 (random.nextDouble() * 100);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) sorted[j] + 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MergeSort sorter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MergeSort();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sorter.sort(sorted);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"After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 = 0; j &lt;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 j++)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) sorted[j] + 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>}</w:t>
      </w:r>
    </w:p>
    <w:p w:rsidR="00696BE3" w:rsidRPr="003B4DDC" w:rsidRDefault="00696BE3" w:rsidP="00492B29">
      <w:pPr>
        <w:widowControl w:val="0"/>
        <w:snapToGrid w:val="0"/>
        <w:spacing w:beforeLines="100" w:afterLines="100" w:line="240" w:lineRule="auto"/>
        <w:jc w:val="right"/>
        <w:rPr>
          <w:rFonts w:ascii="宋体"/>
          <w:color w:val="000000"/>
          <w:kern w:val="2"/>
          <w:sz w:val="21"/>
          <w:szCs w:val="21"/>
          <w:shd w:val="solid" w:color="FFFFFF" w:fill="auto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color w:val="000000"/>
          <w:kern w:val="2"/>
          <w:sz w:val="18"/>
          <w:szCs w:val="20"/>
        </w:rPr>
      </w:pP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sz w:val="18"/>
          <w:szCs w:val="20"/>
        </w:rPr>
      </w:pPr>
      <w:r w:rsidRPr="003B4DDC">
        <w:rPr>
          <w:rFonts w:ascii="宋体" w:hAnsi="宋体"/>
          <w:b/>
          <w:sz w:val="18"/>
          <w:szCs w:val="20"/>
        </w:rPr>
        <w:t>8</w:t>
      </w:r>
      <w:r w:rsidRPr="003B4DDC">
        <w:rPr>
          <w:rFonts w:ascii="宋体" w:hAnsi="宋体" w:hint="eastAsia"/>
          <w:b/>
          <w:sz w:val="18"/>
          <w:szCs w:val="20"/>
        </w:rPr>
        <w:t>）基数排序：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b/>
          <w:color w:val="7F0055"/>
          <w:sz w:val="18"/>
          <w:szCs w:val="20"/>
        </w:rPr>
      </w:pPr>
      <w:r w:rsidRPr="003B4DDC">
        <w:rPr>
          <w:rFonts w:ascii="宋体" w:hAnsi="宋体" w:hint="eastAsia"/>
          <w:sz w:val="18"/>
          <w:szCs w:val="20"/>
        </w:rPr>
        <w:t>使用</w:t>
      </w:r>
      <w:r w:rsidRPr="003B4DDC">
        <w:rPr>
          <w:rFonts w:ascii="宋体" w:hAnsi="宋体"/>
          <w:sz w:val="18"/>
          <w:szCs w:val="20"/>
        </w:rPr>
        <w:t>10</w:t>
      </w:r>
      <w:r w:rsidRPr="003B4DDC">
        <w:rPr>
          <w:rFonts w:ascii="宋体" w:hAnsi="宋体" w:hint="eastAsia"/>
          <w:sz w:val="18"/>
          <w:szCs w:val="20"/>
        </w:rPr>
        <w:t>个辅助队列，假设最大数的数字位数为</w:t>
      </w:r>
      <w:r w:rsidRPr="003B4DDC">
        <w:rPr>
          <w:rFonts w:ascii="宋体" w:hAnsi="宋体"/>
          <w:sz w:val="18"/>
          <w:szCs w:val="20"/>
        </w:rPr>
        <w:t xml:space="preserve"> x</w:t>
      </w:r>
      <w:r w:rsidRPr="003B4DDC">
        <w:rPr>
          <w:rFonts w:ascii="宋体" w:hAnsi="宋体" w:hint="eastAsia"/>
          <w:sz w:val="18"/>
          <w:szCs w:val="20"/>
        </w:rPr>
        <w:t>，</w:t>
      </w:r>
      <w:r w:rsidRPr="003B4DDC">
        <w:rPr>
          <w:rFonts w:ascii="宋体" w:hAnsi="宋体"/>
          <w:sz w:val="18"/>
          <w:szCs w:val="20"/>
        </w:rPr>
        <w:t xml:space="preserve"> </w:t>
      </w:r>
      <w:r w:rsidRPr="003B4DDC">
        <w:rPr>
          <w:rFonts w:ascii="宋体" w:hAnsi="宋体" w:hint="eastAsia"/>
          <w:sz w:val="18"/>
          <w:szCs w:val="20"/>
        </w:rPr>
        <w:t>则一共做</w:t>
      </w:r>
      <w:r w:rsidRPr="003B4DDC">
        <w:rPr>
          <w:rFonts w:ascii="宋体" w:hAnsi="宋体"/>
          <w:sz w:val="18"/>
          <w:szCs w:val="20"/>
        </w:rPr>
        <w:t xml:space="preserve"> x</w:t>
      </w:r>
      <w:r w:rsidRPr="003B4DDC">
        <w:rPr>
          <w:rFonts w:ascii="宋体" w:hAnsi="宋体" w:hint="eastAsia"/>
          <w:sz w:val="18"/>
          <w:szCs w:val="20"/>
        </w:rPr>
        <w:t>次，从个位数开始往前，以第</w:t>
      </w:r>
      <w:r w:rsidRPr="003B4DDC">
        <w:rPr>
          <w:rFonts w:ascii="宋体" w:hAnsi="宋体"/>
          <w:sz w:val="18"/>
          <w:szCs w:val="20"/>
        </w:rPr>
        <w:t>i</w:t>
      </w:r>
      <w:r w:rsidRPr="003B4DDC">
        <w:rPr>
          <w:rFonts w:ascii="宋体" w:hAnsi="宋体" w:hint="eastAsia"/>
          <w:sz w:val="18"/>
          <w:szCs w:val="20"/>
        </w:rPr>
        <w:t>位数字的大小为依据，将数据放进辅助队列，搞定之后回收。下次再以高一位开始的数字位为依据。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b/>
          <w:color w:val="7F0055"/>
          <w:kern w:val="2"/>
          <w:sz w:val="18"/>
          <w:szCs w:val="20"/>
        </w:rPr>
      </w:pP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以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Vector</w:t>
      </w: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作辅助队列，基数排序的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Java</w:t>
      </w:r>
      <w:r w:rsidRPr="003B4DDC">
        <w:rPr>
          <w:rFonts w:ascii="宋体" w:hAnsi="宋体" w:hint="eastAsia"/>
          <w:b/>
          <w:color w:val="7F0055"/>
          <w:kern w:val="2"/>
          <w:sz w:val="18"/>
          <w:szCs w:val="20"/>
        </w:rPr>
        <w:t>代码：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class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RadixSort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private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keyNum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=-1;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private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Vector&lt;Vector&lt;Double&gt;&gt; 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distribute(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sorted,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nth){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(nth&lt;=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keyNum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&amp;&amp; nth&gt;0){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Vector&lt;Vector&lt;Double&gt;&gt;();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j=0;j&lt;10;j++){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Vector &lt;Double&gt; temp=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Vector &lt;Double&gt;();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.add(temp);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j=0;j&lt;sorted.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index= getNthDigit(sorted[j],nth);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.get(index).add(sorted[j]);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getNthDigit(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num,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nth){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String nn= Integer.</w:t>
      </w:r>
      <w:r w:rsidRPr="003B4DDC">
        <w:rPr>
          <w:rFonts w:ascii="宋体" w:hAnsi="宋体"/>
          <w:i/>
          <w:color w:val="000000"/>
          <w:kern w:val="2"/>
          <w:sz w:val="18"/>
          <w:szCs w:val="20"/>
        </w:rPr>
        <w:t>toString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)num);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len= nn.length();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(len&gt;=nth){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return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Character.</w:t>
      </w:r>
      <w:r w:rsidRPr="003B4DDC">
        <w:rPr>
          <w:rFonts w:ascii="宋体" w:hAnsi="宋体"/>
          <w:i/>
          <w:color w:val="000000"/>
          <w:kern w:val="2"/>
          <w:sz w:val="18"/>
          <w:szCs w:val="20"/>
        </w:rPr>
        <w:t>getNumericValue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(nn.charAt(len-nth));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else</w:t>
      </w:r>
      <w:r w:rsidRPr="003B4DDC">
        <w:rPr>
          <w:rFonts w:ascii="宋体"/>
          <w:color w:val="000000"/>
          <w:kern w:val="2"/>
          <w:sz w:val="18"/>
          <w:szCs w:val="20"/>
        </w:rPr>
        <w:t>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return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0;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collect(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k=0;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j=0;j&lt;10;j++){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len= 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.get(j).size();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(len&gt;0){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i=0;i&lt;len;i++){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sorted[k++]= 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.get(j).get(i);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util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=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null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getKeyNum(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max= Double.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MIN_VALUE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j=0;j&lt;sorted.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;j++){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(sorted[j]&gt;max){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max= sorted[j];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return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Integer.</w:t>
      </w:r>
      <w:r w:rsidRPr="003B4DDC">
        <w:rPr>
          <w:rFonts w:ascii="宋体" w:hAnsi="宋体"/>
          <w:i/>
          <w:color w:val="000000"/>
          <w:kern w:val="2"/>
          <w:sz w:val="18"/>
          <w:szCs w:val="20"/>
        </w:rPr>
        <w:t>toString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)max).length();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radixSort(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[] sorted){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if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keyNum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==-1){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C0"/>
          <w:kern w:val="2"/>
          <w:sz w:val="18"/>
          <w:szCs w:val="20"/>
        </w:rPr>
        <w:t>keyNum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= getKeyNum(sorted);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i=1;i&lt;=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keyNum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;i++){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distribute(sorted,i);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collect(sorted);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public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static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void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main(String[] args)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Random random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Random(6);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arraysize = 21;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[] sorted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double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[arraysize];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/>
          <w:color w:val="000000"/>
          <w:kern w:val="2"/>
          <w:sz w:val="18"/>
          <w:szCs w:val="20"/>
        </w:rPr>
        <w:t>.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print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"Before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 = 0; j &lt; arraysize; j++)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sorted[j] =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 (random.nextDouble() * 100);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/>
          <w:color w:val="000000"/>
          <w:kern w:val="2"/>
          <w:sz w:val="18"/>
          <w:szCs w:val="20"/>
        </w:rPr>
        <w:t>.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print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) sorted[j] + 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RadixSort sorter = 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new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RadixSort();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sorter.radixSort(sorted);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/>
          <w:color w:val="000000"/>
          <w:kern w:val="2"/>
          <w:sz w:val="18"/>
          <w:szCs w:val="20"/>
        </w:rPr>
        <w:t>.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print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"After Sort:"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for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 j = 0; j &lt; sorted.</w:t>
      </w:r>
      <w:r w:rsidRPr="003B4DDC">
        <w:rPr>
          <w:rFonts w:ascii="宋体" w:hAnsi="宋体"/>
          <w:color w:val="0000C0"/>
          <w:kern w:val="2"/>
          <w:sz w:val="18"/>
          <w:szCs w:val="20"/>
        </w:rPr>
        <w:t>length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; j++) {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/>
          <w:color w:val="000000"/>
          <w:kern w:val="2"/>
          <w:sz w:val="18"/>
          <w:szCs w:val="20"/>
        </w:rPr>
        <w:t>.</w:t>
      </w:r>
      <w:r w:rsidRPr="003B4DDC">
        <w:rPr>
          <w:rFonts w:ascii="宋体" w:hAnsi="宋体"/>
          <w:color w:val="000000"/>
          <w:kern w:val="2"/>
          <w:sz w:val="18"/>
          <w:szCs w:val="20"/>
          <w:highlight w:val="lightGray"/>
        </w:rPr>
        <w:t>print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((</w:t>
      </w:r>
      <w:r w:rsidRPr="003B4DDC">
        <w:rPr>
          <w:rFonts w:ascii="宋体" w:hAnsi="宋体"/>
          <w:b/>
          <w:color w:val="7F0055"/>
          <w:kern w:val="2"/>
          <w:sz w:val="18"/>
          <w:szCs w:val="20"/>
        </w:rPr>
        <w:t>int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 xml:space="preserve">) sorted[j] + </w:t>
      </w:r>
      <w:r w:rsidRPr="003B4DDC">
        <w:rPr>
          <w:rFonts w:ascii="宋体" w:hAnsi="宋体"/>
          <w:color w:val="2A00FF"/>
          <w:kern w:val="2"/>
          <w:sz w:val="18"/>
          <w:szCs w:val="20"/>
        </w:rPr>
        <w:t>" "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/>
          <w:color w:val="000000"/>
          <w:kern w:val="2"/>
          <w:sz w:val="18"/>
          <w:szCs w:val="20"/>
        </w:rPr>
        <w:tab/>
      </w:r>
      <w:r w:rsidRPr="003B4DDC">
        <w:rPr>
          <w:rFonts w:ascii="宋体" w:hAnsi="宋体"/>
          <w:color w:val="000000"/>
          <w:kern w:val="2"/>
          <w:sz w:val="18"/>
          <w:szCs w:val="20"/>
        </w:rPr>
        <w:t>System.</w:t>
      </w:r>
      <w:r w:rsidRPr="003B4DDC">
        <w:rPr>
          <w:rFonts w:ascii="宋体" w:hAnsi="宋体"/>
          <w:i/>
          <w:color w:val="0000C0"/>
          <w:kern w:val="2"/>
          <w:sz w:val="18"/>
          <w:szCs w:val="20"/>
        </w:rPr>
        <w:t>out</w:t>
      </w:r>
      <w:r w:rsidRPr="003B4DDC">
        <w:rPr>
          <w:rFonts w:ascii="宋体" w:hAnsi="宋体"/>
          <w:color w:val="000000"/>
          <w:kern w:val="2"/>
          <w:sz w:val="18"/>
          <w:szCs w:val="20"/>
        </w:rPr>
        <w:t>.println();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宋体"/>
          <w:kern w:val="2"/>
          <w:sz w:val="18"/>
          <w:szCs w:val="20"/>
        </w:rPr>
      </w:pPr>
      <w:r w:rsidRPr="003B4DDC">
        <w:rPr>
          <w:rFonts w:ascii="宋体"/>
          <w:color w:val="000000"/>
          <w:kern w:val="2"/>
          <w:sz w:val="18"/>
          <w:szCs w:val="20"/>
        </w:rPr>
        <w:tab/>
        <w:t>}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</w:rPr>
      </w:pPr>
      <w:r w:rsidRPr="003B4DDC">
        <w:rPr>
          <w:rFonts w:ascii="宋体"/>
          <w:color w:val="000000"/>
          <w:sz w:val="18"/>
          <w:szCs w:val="20"/>
        </w:rPr>
        <w:t>}</w:t>
      </w:r>
    </w:p>
    <w:p w:rsidR="00696BE3" w:rsidRPr="003B4DDC" w:rsidRDefault="00696BE3" w:rsidP="003B4DDC">
      <w:pPr>
        <w:wordWrap w:val="0"/>
        <w:snapToGrid w:val="0"/>
        <w:spacing w:after="0" w:line="240" w:lineRule="auto"/>
        <w:textAlignment w:val="baseline"/>
        <w:rPr>
          <w:rFonts w:ascii="宋体"/>
          <w:color w:val="000000"/>
          <w:sz w:val="18"/>
          <w:szCs w:val="20"/>
        </w:rPr>
      </w:pPr>
      <w:r w:rsidRPr="003B4DDC">
        <w:rPr>
          <w:rFonts w:ascii="宋体" w:hAnsi="宋体"/>
          <w:b/>
          <w:color w:val="000000"/>
          <w:sz w:val="18"/>
          <w:szCs w:val="20"/>
        </w:rPr>
        <w:t>=====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》总结：上述</w:t>
      </w:r>
      <w:r w:rsidRPr="003B4DDC">
        <w:rPr>
          <w:rFonts w:ascii="宋体" w:hAnsi="宋体"/>
          <w:b/>
          <w:color w:val="000000"/>
          <w:sz w:val="18"/>
          <w:szCs w:val="20"/>
        </w:rPr>
        <w:t>Java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代码中，基本上用的都是</w:t>
      </w:r>
      <w:r w:rsidRPr="003B4DDC">
        <w:rPr>
          <w:rFonts w:ascii="宋体" w:hAnsi="宋体"/>
          <w:b/>
          <w:color w:val="000000"/>
          <w:sz w:val="18"/>
          <w:szCs w:val="20"/>
        </w:rPr>
        <w:t>double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数组，如果想要应用其他的数组，只需要将</w:t>
      </w:r>
      <w:r w:rsidRPr="003B4DDC">
        <w:rPr>
          <w:rFonts w:ascii="宋体" w:hAnsi="宋体"/>
          <w:b/>
          <w:color w:val="000000"/>
          <w:sz w:val="18"/>
          <w:szCs w:val="20"/>
        </w:rPr>
        <w:t>double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数组改成</w:t>
      </w:r>
      <w:r w:rsidRPr="003B4DDC">
        <w:rPr>
          <w:rFonts w:ascii="宋体" w:hAnsi="宋体"/>
          <w:b/>
          <w:color w:val="000000"/>
          <w:sz w:val="18"/>
          <w:szCs w:val="20"/>
        </w:rPr>
        <w:t xml:space="preserve"> Comparable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接口数组，凡是实现了</w:t>
      </w:r>
      <w:r w:rsidRPr="003B4DDC">
        <w:rPr>
          <w:rFonts w:ascii="宋体" w:hAnsi="宋体"/>
          <w:b/>
          <w:color w:val="000000"/>
          <w:sz w:val="18"/>
          <w:szCs w:val="20"/>
        </w:rPr>
        <w:t>Comparable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接口的都可以用。而在</w:t>
      </w:r>
      <w:r w:rsidRPr="003B4DDC">
        <w:rPr>
          <w:rFonts w:ascii="宋体" w:hAnsi="宋体"/>
          <w:b/>
          <w:color w:val="000000"/>
          <w:sz w:val="18"/>
          <w:szCs w:val="20"/>
        </w:rPr>
        <w:t>C++</w:t>
      </w:r>
      <w:r w:rsidRPr="003B4DDC">
        <w:rPr>
          <w:rFonts w:ascii="宋体" w:hAnsi="宋体" w:hint="eastAsia"/>
          <w:b/>
          <w:color w:val="000000"/>
          <w:sz w:val="18"/>
          <w:szCs w:val="20"/>
        </w:rPr>
        <w:t>中，是用模板类来解决这个问题。</w:t>
      </w:r>
    </w:p>
    <w:p w:rsidR="00696BE3" w:rsidRPr="003B4DDC" w:rsidRDefault="00696BE3" w:rsidP="003B4DDC">
      <w:pPr>
        <w:widowControl w:val="0"/>
        <w:snapToGrid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0"/>
        </w:rPr>
      </w:pPr>
    </w:p>
    <w:p w:rsidR="00696BE3" w:rsidRDefault="00696BE3" w:rsidP="003B4DDC"/>
    <w:sectPr w:rsidR="00696BE3" w:rsidSect="00663B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BE3" w:rsidRDefault="00696BE3">
      <w:r>
        <w:separator/>
      </w:r>
    </w:p>
  </w:endnote>
  <w:endnote w:type="continuationSeparator" w:id="0">
    <w:p w:rsidR="00696BE3" w:rsidRDefault="00696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3" w:rsidRDefault="00696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3" w:rsidRDefault="00696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3" w:rsidRDefault="00696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BE3" w:rsidRDefault="00696BE3">
      <w:r>
        <w:separator/>
      </w:r>
    </w:p>
  </w:footnote>
  <w:footnote w:type="continuationSeparator" w:id="0">
    <w:p w:rsidR="00696BE3" w:rsidRDefault="00696B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3" w:rsidRDefault="00696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3" w:rsidRDefault="00696BE3" w:rsidP="00F326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3" w:rsidRDefault="00696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4DDC"/>
    <w:rsid w:val="00037FAA"/>
    <w:rsid w:val="002871DB"/>
    <w:rsid w:val="003B4DDC"/>
    <w:rsid w:val="00492B29"/>
    <w:rsid w:val="00663BF3"/>
    <w:rsid w:val="00696BE3"/>
    <w:rsid w:val="00F3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F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B4DD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3B4DDC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3B4DDC"/>
    <w:pPr>
      <w:spacing w:before="100" w:beforeAutospacing="1" w:after="100" w:afterAutospacing="1" w:line="240" w:lineRule="auto"/>
    </w:pPr>
    <w:rPr>
      <w:rFonts w:ascii="宋体" w:hAnsi="宋体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rsid w:val="003B4DDC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both"/>
    </w:pPr>
    <w:rPr>
      <w:rFonts w:ascii="Times New Roman" w:hAnsi="Times New Roman"/>
      <w:kern w:val="2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B4DDC"/>
    <w:rPr>
      <w:rFonts w:ascii="Times New Roman" w:eastAsia="宋体" w:hAnsi="Times New Roman" w:cs="Times New Roman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3B4DDC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kern w:val="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B4DDC"/>
    <w:rPr>
      <w:rFonts w:ascii="Times New Roman" w:eastAsia="宋体" w:hAnsi="Times New Roman" w:cs="Times New Roman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9</Pages>
  <Words>1723</Words>
  <Characters>9824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微软用户</cp:lastModifiedBy>
  <cp:revision>2</cp:revision>
  <dcterms:created xsi:type="dcterms:W3CDTF">2011-01-21T09:30:00Z</dcterms:created>
  <dcterms:modified xsi:type="dcterms:W3CDTF">2011-03-13T11:13:00Z</dcterms:modified>
</cp:coreProperties>
</file>